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283"/>
        <w:gridCol w:w="1985"/>
        <w:gridCol w:w="142"/>
        <w:gridCol w:w="317"/>
        <w:gridCol w:w="142"/>
        <w:gridCol w:w="958"/>
        <w:gridCol w:w="284"/>
        <w:gridCol w:w="850"/>
        <w:gridCol w:w="142"/>
        <w:gridCol w:w="425"/>
        <w:gridCol w:w="34"/>
        <w:gridCol w:w="2092"/>
        <w:gridCol w:w="17"/>
      </w:tblGrid>
      <w:tr w:rsidR="00AD0DDD" w:rsidTr="005E09DE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:rsidR="00AD0DDD" w:rsidRDefault="009E208A" w:rsidP="00DF1CB4">
            <w:pPr>
              <w:pStyle w:val="Heading1"/>
            </w:pPr>
            <w:r>
              <w:t>KANISTO KEVIN</w:t>
            </w:r>
          </w:p>
          <w:p w:rsidR="00AD0DDD" w:rsidRPr="00AD0DDD" w:rsidRDefault="009E208A" w:rsidP="009E208A">
            <w:pPr>
              <w:pStyle w:val="Heading2"/>
            </w:pPr>
            <w:r>
              <w:t>SOFTWARE DEVELOPER</w:t>
            </w:r>
          </w:p>
        </w:tc>
      </w:tr>
      <w:tr w:rsidR="00AD0DDD" w:rsidTr="005E09DE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:rsidR="00AD0DDD" w:rsidRDefault="00AD0DDD" w:rsidP="00DF1CB4"/>
        </w:tc>
      </w:tr>
      <w:tr w:rsidR="005F5561" w:rsidTr="009E208A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:rsidR="005F5561" w:rsidRPr="00D06709" w:rsidRDefault="005F5561" w:rsidP="00DF1CB4"/>
        </w:tc>
        <w:tc>
          <w:tcPr>
            <w:tcW w:w="2130" w:type="dxa"/>
            <w:vAlign w:val="center"/>
          </w:tcPr>
          <w:p w:rsidR="005F5561" w:rsidRPr="009E208A" w:rsidRDefault="009E208A" w:rsidP="009E208A">
            <w:pPr>
              <w:rPr>
                <w:sz w:val="18"/>
                <w:szCs w:val="18"/>
              </w:rPr>
            </w:pPr>
            <w:r w:rsidRPr="009E208A">
              <w:rPr>
                <w:sz w:val="18"/>
                <w:szCs w:val="18"/>
              </w:rPr>
              <w:t>81220 77950</w:t>
            </w:r>
          </w:p>
        </w:tc>
        <w:tc>
          <w:tcPr>
            <w:tcW w:w="138" w:type="dxa"/>
            <w:vAlign w:val="center"/>
          </w:tcPr>
          <w:p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283" w:type="dxa"/>
            <w:vAlign w:val="center"/>
          </w:tcPr>
          <w:p w:rsidR="005F5561" w:rsidRPr="009E208A" w:rsidRDefault="005F5561" w:rsidP="00DF1CB4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F5561" w:rsidRPr="009E208A" w:rsidRDefault="009E208A" w:rsidP="009E208A">
            <w:pPr>
              <w:rPr>
                <w:sz w:val="18"/>
                <w:szCs w:val="18"/>
              </w:rPr>
            </w:pPr>
            <w:r w:rsidRPr="009E208A">
              <w:rPr>
                <w:sz w:val="18"/>
                <w:szCs w:val="18"/>
              </w:rPr>
              <w:t>Kevin007@gmail.com</w:t>
            </w:r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2092" w:type="dxa"/>
            <w:gridSpan w:val="3"/>
            <w:vAlign w:val="center"/>
          </w:tcPr>
          <w:p w:rsidR="005F5561" w:rsidRPr="009E208A" w:rsidRDefault="009E208A" w:rsidP="009E208A">
            <w:pPr>
              <w:rPr>
                <w:sz w:val="18"/>
                <w:szCs w:val="18"/>
              </w:rPr>
            </w:pPr>
            <w:r w:rsidRPr="009E208A">
              <w:rPr>
                <w:sz w:val="18"/>
                <w:szCs w:val="18"/>
              </w:rPr>
              <w:t>No:3,nemillicherry,chennai-44</w:t>
            </w:r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425" w:type="dxa"/>
            <w:shd w:val="clear" w:color="auto" w:fill="2C3B57" w:themeFill="text2"/>
            <w:vAlign w:val="center"/>
          </w:tcPr>
          <w:p w:rsidR="005F5561" w:rsidRPr="009E208A" w:rsidRDefault="009E208A" w:rsidP="00DF1CB4">
            <w:pPr>
              <w:jc w:val="center"/>
              <w:rPr>
                <w:rStyle w:val="Emphasis"/>
                <w:sz w:val="16"/>
                <w:szCs w:val="16"/>
              </w:rPr>
            </w:pPr>
            <w:r>
              <w:rPr>
                <w:rStyle w:val="Emphasis"/>
                <w:sz w:val="16"/>
                <w:szCs w:val="16"/>
              </w:rPr>
              <w:t>L</w:t>
            </w:r>
          </w:p>
        </w:tc>
        <w:tc>
          <w:tcPr>
            <w:tcW w:w="34" w:type="dxa"/>
            <w:vAlign w:val="center"/>
          </w:tcPr>
          <w:p w:rsidR="005F5561" w:rsidRPr="009E208A" w:rsidRDefault="005F5561" w:rsidP="00DF1CB4">
            <w:pPr>
              <w:rPr>
                <w:sz w:val="16"/>
                <w:szCs w:val="16"/>
              </w:rPr>
            </w:pPr>
          </w:p>
        </w:tc>
        <w:tc>
          <w:tcPr>
            <w:tcW w:w="2092" w:type="dxa"/>
            <w:vAlign w:val="center"/>
          </w:tcPr>
          <w:p w:rsidR="005F5561" w:rsidRPr="009E208A" w:rsidRDefault="005F5561" w:rsidP="00DF1CB4">
            <w:pPr>
              <w:rPr>
                <w:sz w:val="16"/>
                <w:szCs w:val="16"/>
              </w:rPr>
            </w:pPr>
          </w:p>
        </w:tc>
      </w:tr>
      <w:tr w:rsidR="00AD0DDD" w:rsidTr="005E09DE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:rsidR="00AD0DDD" w:rsidRDefault="00AD0DDD" w:rsidP="00DF1CB4"/>
        </w:tc>
      </w:tr>
      <w:tr w:rsidR="00560EA0" w:rsidTr="005E09DE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:rsidR="00560EA0" w:rsidRPr="005F5561" w:rsidRDefault="0061035A" w:rsidP="00DF1CB4">
            <w:pPr>
              <w:pStyle w:val="Heading3"/>
            </w:pPr>
            <w:sdt>
              <w:sdtPr>
                <w:id w:val="723336852"/>
                <w:placeholder>
                  <w:docPart w:val="C8562923ED394F5BB73532A38EDE7C36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:rsidR="00560EA0" w:rsidRDefault="00560EA0" w:rsidP="00DF1CB4"/>
        </w:tc>
      </w:tr>
      <w:tr w:rsidR="00560EA0" w:rsidTr="005E09DE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:rsidR="00560EA0" w:rsidRDefault="00560EA0" w:rsidP="00DF1CB4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:rsidR="00560EA0" w:rsidRDefault="0061035A" w:rsidP="00DF1CB4">
            <w:pPr>
              <w:pStyle w:val="Heading3"/>
            </w:pPr>
            <w:sdt>
              <w:sdtPr>
                <w:id w:val="-2075571490"/>
                <w:placeholder>
                  <w:docPart w:val="5498862D607147B29E02C8839AD1B11D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:rsidTr="005E09DE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:rsidR="0061035A" w:rsidRDefault="0061035A" w:rsidP="0061035A">
            <w:pPr>
              <w:pStyle w:val="Text"/>
            </w:pPr>
            <w:r>
              <w:t>To develop my analytical skills and improve my whole personality by accepting new challenges and improving myself everyday through har</w:t>
            </w:r>
            <w:bookmarkStart w:id="0" w:name="_GoBack"/>
            <w:bookmarkEnd w:id="0"/>
            <w:r>
              <w:t>dships and learnings.</w:t>
            </w:r>
          </w:p>
        </w:tc>
        <w:tc>
          <w:tcPr>
            <w:tcW w:w="284" w:type="dxa"/>
            <w:vMerge w:val="restart"/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:rsidR="00AD6FA4" w:rsidRDefault="009E208A" w:rsidP="00DF1CB4">
            <w:pPr>
              <w:pStyle w:val="Text"/>
            </w:pPr>
            <w:r>
              <w:t>NSN Matric Hr Sec, Chrompet</w:t>
            </w:r>
          </w:p>
          <w:p w:rsidR="009E208A" w:rsidRDefault="009E208A" w:rsidP="00DF1CB4">
            <w:pPr>
              <w:pStyle w:val="Text"/>
            </w:pPr>
          </w:p>
          <w:p w:rsidR="00AD6FA4" w:rsidRDefault="009E208A" w:rsidP="00DF1CB4">
            <w:pPr>
              <w:pStyle w:val="Text"/>
            </w:pPr>
            <w:r>
              <w:t>B.E Computer Science Engineering, MIT, Anna University</w:t>
            </w:r>
          </w:p>
          <w:p w:rsidR="009E208A" w:rsidRDefault="009E208A" w:rsidP="00DF1CB4">
            <w:pPr>
              <w:pStyle w:val="Text"/>
            </w:pPr>
          </w:p>
          <w:p w:rsidR="009E208A" w:rsidRDefault="009E208A" w:rsidP="00DF1CB4">
            <w:pPr>
              <w:pStyle w:val="Text"/>
            </w:pPr>
            <w:r>
              <w:t>CGPA:8.84</w:t>
            </w:r>
          </w:p>
          <w:p w:rsidR="00AD6FA4" w:rsidRDefault="00AD6FA4" w:rsidP="009E208A">
            <w:pPr>
              <w:pStyle w:val="Text"/>
              <w:ind w:left="0"/>
            </w:pPr>
          </w:p>
          <w:p w:rsidR="00AD6FA4" w:rsidRDefault="0061035A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CE8F15879F494670A02E7E33A25CB075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:rsidR="00AD6FA4" w:rsidRDefault="009E208A" w:rsidP="009E208A">
            <w:pPr>
              <w:pStyle w:val="ListParagraph"/>
            </w:pPr>
            <w:r>
              <w:t>c, C++</w:t>
            </w:r>
          </w:p>
          <w:p w:rsidR="009E208A" w:rsidRDefault="009E208A" w:rsidP="009E208A">
            <w:pPr>
              <w:pStyle w:val="ListParagraph"/>
            </w:pPr>
            <w:r>
              <w:t>sql, python, java</w:t>
            </w:r>
          </w:p>
          <w:p w:rsidR="009E208A" w:rsidRDefault="009E208A" w:rsidP="009E208A">
            <w:pPr>
              <w:pStyle w:val="ListParagraph"/>
            </w:pPr>
            <w:r>
              <w:t>critical thinking</w:t>
            </w:r>
          </w:p>
          <w:p w:rsidR="00AD6FA4" w:rsidRDefault="0061035A" w:rsidP="00DF1CB4">
            <w:pPr>
              <w:pStyle w:val="Heading3"/>
            </w:pPr>
            <w:sdt>
              <w:sdtPr>
                <w:id w:val="1387539318"/>
                <w:placeholder>
                  <w:docPart w:val="A7E0985155F84C7CBDE038D3E6715223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AWARDS</w:t>
                </w:r>
              </w:sdtContent>
            </w:sdt>
          </w:p>
          <w:p w:rsidR="00AD6FA4" w:rsidRDefault="009E208A" w:rsidP="009E208A">
            <w:pPr>
              <w:pStyle w:val="ListParagraph"/>
            </w:pPr>
            <w:r>
              <w:t>best sports cum scholar award</w:t>
            </w:r>
          </w:p>
          <w:p w:rsidR="009E208A" w:rsidRDefault="009E208A" w:rsidP="009E208A">
            <w:pPr>
              <w:pStyle w:val="Heading3"/>
            </w:pPr>
            <w:r w:rsidRPr="009E208A">
              <w:t>CERTIFICATES</w:t>
            </w:r>
          </w:p>
          <w:p w:rsidR="009E208A" w:rsidRPr="009E208A" w:rsidRDefault="0061035A" w:rsidP="009E208A">
            <w:pPr>
              <w:pStyle w:val="ListParagraph"/>
            </w:pPr>
            <w:r>
              <w:t>HTML course</w:t>
            </w:r>
          </w:p>
          <w:p w:rsidR="009E208A" w:rsidRDefault="009E208A" w:rsidP="009E208A"/>
          <w:p w:rsidR="009E208A" w:rsidRDefault="009E208A" w:rsidP="009E208A"/>
          <w:p w:rsidR="009E208A" w:rsidRDefault="009E208A" w:rsidP="009E208A">
            <w:pPr>
              <w:pStyle w:val="Heading3"/>
              <w:ind w:left="0"/>
            </w:pPr>
            <w:r>
              <w:t xml:space="preserve">  INTERESTS</w:t>
            </w:r>
          </w:p>
          <w:p w:rsidR="009E208A" w:rsidRDefault="009E208A" w:rsidP="009E208A">
            <w:pPr>
              <w:pStyle w:val="ListParagraph"/>
            </w:pPr>
            <w:r>
              <w:t>FOOTBALL</w:t>
            </w:r>
          </w:p>
          <w:p w:rsidR="009E208A" w:rsidRDefault="009E208A" w:rsidP="009E208A">
            <w:pPr>
              <w:pStyle w:val="ListParagraph"/>
            </w:pPr>
            <w:r>
              <w:t>BADMINTON</w:t>
            </w:r>
          </w:p>
          <w:p w:rsidR="009E208A" w:rsidRDefault="009E208A" w:rsidP="009E208A">
            <w:pPr>
              <w:pStyle w:val="ListParagraph"/>
            </w:pPr>
            <w:r>
              <w:t>CHESS</w:t>
            </w:r>
          </w:p>
          <w:p w:rsidR="009E208A" w:rsidRDefault="009E208A" w:rsidP="009E208A">
            <w:pPr>
              <w:pStyle w:val="ListParagraph"/>
            </w:pPr>
            <w:r>
              <w:t>CYBER SECURITY</w:t>
            </w:r>
          </w:p>
          <w:p w:rsidR="009E208A" w:rsidRPr="009E208A" w:rsidRDefault="009E208A" w:rsidP="009E208A">
            <w:pPr>
              <w:pStyle w:val="ListParagraph"/>
            </w:pPr>
            <w:r>
              <w:t>MUSIC</w:t>
            </w:r>
          </w:p>
          <w:p w:rsidR="009E208A" w:rsidRPr="009E208A" w:rsidRDefault="009E208A" w:rsidP="009E208A"/>
          <w:p w:rsidR="009E208A" w:rsidRPr="009E208A" w:rsidRDefault="009E208A" w:rsidP="009E208A">
            <w:pPr>
              <w:ind w:left="527" w:hanging="357"/>
            </w:pPr>
          </w:p>
        </w:tc>
      </w:tr>
      <w:tr w:rsidR="00AD6FA4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:rsidR="00AD6FA4" w:rsidRDefault="00AD6FA4" w:rsidP="0061035A">
            <w:pPr>
              <w:pStyle w:val="Heading3"/>
              <w:ind w:left="0"/>
            </w:pP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:rsidR="00AD6FA4" w:rsidRPr="00560EA0" w:rsidRDefault="00AD6FA4" w:rsidP="0061035A">
            <w:pPr>
              <w:pStyle w:val="Text"/>
              <w:ind w:left="0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:rsidR="00AD6FA4" w:rsidRDefault="00795D3B" w:rsidP="00795D3B">
            <w:pPr>
              <w:pStyle w:val="Heading3"/>
            </w:pPr>
            <w:r>
              <w:t>ORGANIZATIONS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:rsidR="00AD6FA4" w:rsidRDefault="00795D3B" w:rsidP="00795D3B">
            <w:pPr>
              <w:pStyle w:val="Text"/>
            </w:pPr>
            <w:r>
              <w:t>NSO</w:t>
            </w:r>
          </w:p>
          <w:p w:rsidR="00795D3B" w:rsidRPr="00560EA0" w:rsidRDefault="00795D3B" w:rsidP="00795D3B">
            <w:pPr>
              <w:pStyle w:val="Text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:rsidR="00AD6FA4" w:rsidRPr="00560EA0" w:rsidRDefault="0061035A" w:rsidP="00DF1CB4">
            <w:pPr>
              <w:pStyle w:val="Heading3"/>
            </w:pPr>
            <w:sdt>
              <w:sdtPr>
                <w:id w:val="1845886759"/>
                <w:placeholder>
                  <w:docPart w:val="614BBEE9E3F5463898CE941FA94F14C6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Leadership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:rsidR="00AD6FA4" w:rsidRPr="00560EA0" w:rsidRDefault="00795D3B" w:rsidP="00795D3B">
            <w:pPr>
              <w:pStyle w:val="Text"/>
            </w:pPr>
            <w:r>
              <w:t xml:space="preserve">Lead a </w:t>
            </w:r>
            <w:r w:rsidR="00F5716C">
              <w:t xml:space="preserve">project </w:t>
            </w:r>
            <w:r>
              <w:t>team</w:t>
            </w:r>
            <w:r w:rsidR="00F5716C">
              <w:t xml:space="preserve"> leader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:rsidR="00AD6FA4" w:rsidRPr="00560EA0" w:rsidRDefault="009E208A" w:rsidP="009E208A">
            <w:pPr>
              <w:pStyle w:val="Heading3"/>
            </w:pPr>
            <w:r>
              <w:t>PROJECTS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:rsidR="00AD6FA4" w:rsidRDefault="009E208A" w:rsidP="009E208A">
            <w:pPr>
              <w:pStyle w:val="Text"/>
            </w:pPr>
            <w:r>
              <w:t>Developed a simple chess program</w:t>
            </w:r>
          </w:p>
          <w:p w:rsidR="009E208A" w:rsidRPr="00560EA0" w:rsidRDefault="009E208A" w:rsidP="009E208A">
            <w:pPr>
              <w:pStyle w:val="Text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482"/>
        </w:trPr>
        <w:tc>
          <w:tcPr>
            <w:tcW w:w="10790" w:type="dxa"/>
            <w:gridSpan w:val="19"/>
            <w:tcBorders>
              <w:bottom w:val="single" w:sz="36" w:space="0" w:color="CADEE5" w:themeColor="background2"/>
            </w:tcBorders>
          </w:tcPr>
          <w:p w:rsidR="00AD6FA4" w:rsidRDefault="00AD6FA4" w:rsidP="00DF1CB4"/>
        </w:tc>
      </w:tr>
    </w:tbl>
    <w:p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08A" w:rsidRDefault="009E208A" w:rsidP="00DF1CB4">
      <w:r>
        <w:separator/>
      </w:r>
    </w:p>
  </w:endnote>
  <w:endnote w:type="continuationSeparator" w:id="0">
    <w:p w:rsidR="009E208A" w:rsidRDefault="009E208A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08A" w:rsidRDefault="009E208A" w:rsidP="00DF1CB4">
      <w:r>
        <w:separator/>
      </w:r>
    </w:p>
  </w:footnote>
  <w:footnote w:type="continuationSeparator" w:id="0">
    <w:p w:rsidR="009E208A" w:rsidRDefault="009E208A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D4A42FC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320A8"/>
    <w:multiLevelType w:val="hybridMultilevel"/>
    <w:tmpl w:val="2A6CF06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74F646DA"/>
    <w:multiLevelType w:val="hybridMultilevel"/>
    <w:tmpl w:val="C8D8B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8A"/>
    <w:rsid w:val="002B73E2"/>
    <w:rsid w:val="002D3AB8"/>
    <w:rsid w:val="00413477"/>
    <w:rsid w:val="004A586E"/>
    <w:rsid w:val="00560EA0"/>
    <w:rsid w:val="005E09DE"/>
    <w:rsid w:val="005F5561"/>
    <w:rsid w:val="0061035A"/>
    <w:rsid w:val="00680892"/>
    <w:rsid w:val="006C60E6"/>
    <w:rsid w:val="00795D3B"/>
    <w:rsid w:val="009835F5"/>
    <w:rsid w:val="009E208A"/>
    <w:rsid w:val="00A520FA"/>
    <w:rsid w:val="00AB03FA"/>
    <w:rsid w:val="00AD0DDD"/>
    <w:rsid w:val="00AD6FA4"/>
    <w:rsid w:val="00D06709"/>
    <w:rsid w:val="00D74C88"/>
    <w:rsid w:val="00DF1CB4"/>
    <w:rsid w:val="00E14266"/>
    <w:rsid w:val="00F5716C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FAB1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23503036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562923ED394F5BB73532A38EDE7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0AAAB-CF1A-41AF-B1BA-47E70B7E0EAB}"/>
      </w:docPartPr>
      <w:docPartBody>
        <w:p w:rsidR="001B57B2" w:rsidRDefault="00855BC1">
          <w:pPr>
            <w:pStyle w:val="C8562923ED394F5BB73532A38EDE7C36"/>
          </w:pPr>
          <w:r w:rsidRPr="005F5561">
            <w:t>Objective</w:t>
          </w:r>
        </w:p>
      </w:docPartBody>
    </w:docPart>
    <w:docPart>
      <w:docPartPr>
        <w:name w:val="5498862D607147B29E02C8839AD1B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15FA2-78A7-43CB-BE32-5D8B36806406}"/>
      </w:docPartPr>
      <w:docPartBody>
        <w:p w:rsidR="001B57B2" w:rsidRDefault="00855BC1">
          <w:pPr>
            <w:pStyle w:val="5498862D607147B29E02C8839AD1B11D"/>
          </w:pPr>
          <w:r w:rsidRPr="00AD0DDD">
            <w:t>Education</w:t>
          </w:r>
        </w:p>
      </w:docPartBody>
    </w:docPart>
    <w:docPart>
      <w:docPartPr>
        <w:name w:val="CE8F15879F494670A02E7E33A25CB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8DAEA-E63D-436C-A164-2FB1E7CB4582}"/>
      </w:docPartPr>
      <w:docPartBody>
        <w:p w:rsidR="001B57B2" w:rsidRDefault="00855BC1">
          <w:pPr>
            <w:pStyle w:val="CE8F15879F494670A02E7E33A25CB075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A7E0985155F84C7CBDE038D3E6715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CFB45-F860-4F3D-8933-EC592A8390AE}"/>
      </w:docPartPr>
      <w:docPartBody>
        <w:p w:rsidR="001B57B2" w:rsidRDefault="00855BC1">
          <w:pPr>
            <w:pStyle w:val="A7E0985155F84C7CBDE038D3E6715223"/>
          </w:pPr>
          <w:r w:rsidRPr="00AD0DDD">
            <w:t>AWARDS</w:t>
          </w:r>
        </w:p>
      </w:docPartBody>
    </w:docPart>
    <w:docPart>
      <w:docPartPr>
        <w:name w:val="614BBEE9E3F5463898CE941FA94F1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FE115-862B-4661-9B6D-A32CF94C179B}"/>
      </w:docPartPr>
      <w:docPartBody>
        <w:p w:rsidR="001B57B2" w:rsidRDefault="00855BC1">
          <w:pPr>
            <w:pStyle w:val="614BBEE9E3F5463898CE941FA94F14C6"/>
          </w:pPr>
          <w:r w:rsidRPr="00560EA0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C1"/>
    <w:rsid w:val="001B57B2"/>
    <w:rsid w:val="0085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D2ED061324490D9A1FAC5F12170472">
    <w:name w:val="09D2ED061324490D9A1FAC5F12170472"/>
  </w:style>
  <w:style w:type="paragraph" w:customStyle="1" w:styleId="9864706D41D34FECA2BFA7EF5471781E">
    <w:name w:val="9864706D41D34FECA2BFA7EF5471781E"/>
  </w:style>
  <w:style w:type="paragraph" w:customStyle="1" w:styleId="649BA510011143CDA3C723BF87B51AC8">
    <w:name w:val="649BA510011143CDA3C723BF87B51AC8"/>
  </w:style>
  <w:style w:type="paragraph" w:customStyle="1" w:styleId="263289466D414F1D9C8C2ECD8BD4524E">
    <w:name w:val="263289466D414F1D9C8C2ECD8BD4524E"/>
  </w:style>
  <w:style w:type="paragraph" w:customStyle="1" w:styleId="931FC50634CC489CB78E3D0A6718468A">
    <w:name w:val="931FC50634CC489CB78E3D0A6718468A"/>
  </w:style>
  <w:style w:type="paragraph" w:customStyle="1" w:styleId="404331FAB4E8404F9420FE61D1E47CAC">
    <w:name w:val="404331FAB4E8404F9420FE61D1E47CAC"/>
  </w:style>
  <w:style w:type="paragraph" w:customStyle="1" w:styleId="C8562923ED394F5BB73532A38EDE7C36">
    <w:name w:val="C8562923ED394F5BB73532A38EDE7C36"/>
  </w:style>
  <w:style w:type="paragraph" w:customStyle="1" w:styleId="5498862D607147B29E02C8839AD1B11D">
    <w:name w:val="5498862D607147B29E02C8839AD1B11D"/>
  </w:style>
  <w:style w:type="paragraph" w:customStyle="1" w:styleId="70EE474FD4AF4E2BAB47E06A9956D217">
    <w:name w:val="70EE474FD4AF4E2BAB47E06A9956D217"/>
  </w:style>
  <w:style w:type="paragraph" w:customStyle="1" w:styleId="41D2360ED2944014A36CDADC30F2D2BB">
    <w:name w:val="41D2360ED2944014A36CDADC30F2D2BB"/>
  </w:style>
  <w:style w:type="paragraph" w:customStyle="1" w:styleId="68677B99612D49F8BABC91AEFEE16DEC">
    <w:name w:val="68677B99612D49F8BABC91AEFEE16DEC"/>
  </w:style>
  <w:style w:type="paragraph" w:customStyle="1" w:styleId="4F5B3D8881C34247A9C25FEF14E39133">
    <w:name w:val="4F5B3D8881C34247A9C25FEF14E39133"/>
  </w:style>
  <w:style w:type="paragraph" w:customStyle="1" w:styleId="893ED56A8128481D9A63A34F5A6BA650">
    <w:name w:val="893ED56A8128481D9A63A34F5A6BA650"/>
  </w:style>
  <w:style w:type="paragraph" w:customStyle="1" w:styleId="CE8F15879F494670A02E7E33A25CB075">
    <w:name w:val="CE8F15879F494670A02E7E33A25CB075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44A7D576D3D84B38AC91669C43A5BC50">
    <w:name w:val="44A7D576D3D84B38AC91669C43A5BC50"/>
  </w:style>
  <w:style w:type="paragraph" w:customStyle="1" w:styleId="A7E0985155F84C7CBDE038D3E6715223">
    <w:name w:val="A7E0985155F84C7CBDE038D3E6715223"/>
  </w:style>
  <w:style w:type="paragraph" w:customStyle="1" w:styleId="58F9C619AE5D4EC49B127ED53AF0B5DB">
    <w:name w:val="58F9C619AE5D4EC49B127ED53AF0B5DB"/>
  </w:style>
  <w:style w:type="paragraph" w:customStyle="1" w:styleId="45BB450111DC41F5830600F243DB7AC2">
    <w:name w:val="45BB450111DC41F5830600F243DB7AC2"/>
  </w:style>
  <w:style w:type="paragraph" w:customStyle="1" w:styleId="F7E662DE399C4856A72638F14E3A192C">
    <w:name w:val="F7E662DE399C4856A72638F14E3A192C"/>
  </w:style>
  <w:style w:type="paragraph" w:customStyle="1" w:styleId="F7B818A6A4D64154906045FA548AC8BF">
    <w:name w:val="F7B818A6A4D64154906045FA548AC8BF"/>
  </w:style>
  <w:style w:type="paragraph" w:customStyle="1" w:styleId="B7C2CA9074A74231AEE31E53B9F0431D">
    <w:name w:val="B7C2CA9074A74231AEE31E53B9F0431D"/>
  </w:style>
  <w:style w:type="paragraph" w:customStyle="1" w:styleId="1ABD5744BE6D4A5D9B3FE161B789CEC6">
    <w:name w:val="1ABD5744BE6D4A5D9B3FE161B789CEC6"/>
  </w:style>
  <w:style w:type="paragraph" w:customStyle="1" w:styleId="FC6D163514504C94A85A9DC7BB8AF51A">
    <w:name w:val="FC6D163514504C94A85A9DC7BB8AF51A"/>
  </w:style>
  <w:style w:type="paragraph" w:customStyle="1" w:styleId="D20A40505F1B4E668088C28FAED5EAD2">
    <w:name w:val="D20A40505F1B4E668088C28FAED5EAD2"/>
  </w:style>
  <w:style w:type="paragraph" w:customStyle="1" w:styleId="E949B804E9DD467C8B390B9C83820EC8">
    <w:name w:val="E949B804E9DD467C8B390B9C83820EC8"/>
  </w:style>
  <w:style w:type="paragraph" w:customStyle="1" w:styleId="614BBEE9E3F5463898CE941FA94F14C6">
    <w:name w:val="614BBEE9E3F5463898CE941FA94F14C6"/>
  </w:style>
  <w:style w:type="paragraph" w:customStyle="1" w:styleId="Text">
    <w:name w:val="Text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en-US" w:eastAsia="en-US"/>
    </w:rPr>
  </w:style>
  <w:style w:type="paragraph" w:customStyle="1" w:styleId="78AB80D5195E45D58951A4955C76919B">
    <w:name w:val="78AB80D5195E45D58951A4955C76919B"/>
  </w:style>
  <w:style w:type="paragraph" w:customStyle="1" w:styleId="17F9D48BFD6249D5805E6757A07064FC">
    <w:name w:val="17F9D48BFD6249D5805E6757A07064FC"/>
  </w:style>
  <w:style w:type="paragraph" w:customStyle="1" w:styleId="4B1AF47E501E42BEBB388D29C90E96F1">
    <w:name w:val="4B1AF47E501E42BEBB388D29C90E96F1"/>
  </w:style>
  <w:style w:type="paragraph" w:customStyle="1" w:styleId="CC3AD90D523341578A52882E7243C37D">
    <w:name w:val="CC3AD90D523341578A52882E7243C37D"/>
    <w:rsid w:val="00855B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2024-09-04T08:07:00Z</dcterms:created>
  <dcterms:modified xsi:type="dcterms:W3CDTF">2024-09-04T09:39:00Z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